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81" w:rsidRPr="008D786B" w:rsidRDefault="00F55BD3" w:rsidP="00C45C00">
      <w:pPr>
        <w:pStyle w:val="a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CC2B3F" wp14:editId="4B16798C">
            <wp:extent cx="12107918" cy="8013408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1798" cy="80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DA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0" b="0"/>
                <wp:wrapNone/>
                <wp:docPr id="2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3" name="Group 533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" name="Group 534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5" name="Rectangle 53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5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5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5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5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5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5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Rectangle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" name="Rectangle 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" name="Rectangle 5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" name="Rectangle 5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" name="Rectangle 5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" name="Rectangle 5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7946A9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" name="Rectangle 5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5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AD3598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</w:t>
                                  </w:r>
                                  <w:r w:rsidR="00F64D04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2</w:t>
                                  </w:r>
                                  <w:r w:rsidR="00E4439E" w:rsidRPr="00627B06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" name="Line 5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5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" name="Group 5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28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" name="Rectangle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376EE5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5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1" name="Rectangle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" name="Rectangle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" name="Group 5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4" name="Rectangle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" name="Rectangle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5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7" name="Rectangle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" name="Group 5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0" name="Rectangle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" name="Rectangle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Н.В.</w:t>
                                    </w: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" name="Line 5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Rectangle 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AE2ECE" w:rsidRDefault="00AE2ECE" w:rsidP="00742D20">
                                  <w:pPr>
                                    <w:pStyle w:val="ab"/>
                                    <w:spacing w:before="240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  <w:t>Диаграмма использования веб-приложения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Line 5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5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5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Rectangle 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Rectangle 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9" name="Rectangle 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0" name="Line 5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Rectangle 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2ECE" w:rsidRPr="00146D2F" w:rsidRDefault="00AE2ECE" w:rsidP="00AE2ECE">
                                  <w:pPr>
                                    <w:pStyle w:val="ae"/>
                                  </w:pPr>
                                  <w:r>
                                    <w:t>БГТУ 74121013, 2018</w:t>
                                  </w:r>
                                </w:p>
                                <w:p w:rsidR="00E4439E" w:rsidRPr="000C5B2C" w:rsidRDefault="00E4439E" w:rsidP="00E46C17"/>
                                <w:p w:rsidR="00E4439E" w:rsidRPr="000C5B2C" w:rsidRDefault="00E4439E" w:rsidP="00E46C17"/>
                                <w:p w:rsidR="00E4439E" w:rsidRPr="00D01384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Line 5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7" name="Group 5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5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5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Rectangle 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3" name="Line 5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Rectangle 5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" name="Rectangle 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5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39E" w:rsidRPr="00627B06" w:rsidRDefault="00E4439E" w:rsidP="00627F81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4" o:spid="_x0000_s1026" style="position:absolute;left:0;text-align:left;margin-left:-15.85pt;margin-top:-14.85pt;width:1150.85pt;height:800.65pt;z-index:2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">
                <v:group id="Group 533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34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35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" filled="f" strokeweight="2pt"/>
                    <v:line id="Line 536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<v:line id="Line 537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538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539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40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541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542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line id="Line 543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rect id="Rectangle 544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45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46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47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48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49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E4439E" w:rsidRPr="007946A9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50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551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E4439E" w:rsidRPr="00627B06" w:rsidRDefault="00AD3598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</w:t>
                            </w:r>
                            <w:r w:rsidR="00F64D04"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2</w:t>
                            </w:r>
                            <w:r w:rsidR="00E4439E" w:rsidRPr="00627B06">
                              <w:rPr>
                                <w:rFonts w:ascii="Times New Roman" w:hAnsi="Times New Roman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line id="Line 552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<v:line id="Line 553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554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555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556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group id="Group 557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55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5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AE2ECE" w:rsidRPr="00376EE5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0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56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6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3" o:spid="_x0000_s1057" style="position:absolute;left:13331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ctangle 56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v:textbox>
                      </v:rect>
                      <v:rect id="Rectangle 56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<v:textbox inset="1pt,1pt,1pt,1pt">
                          <w:txbxContent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6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Rectangle 56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v:textbox>
                      </v:rect>
                      <v:rect id="Rectangle 56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Н.А.</w:t>
                              </w:r>
                            </w:p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9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tangle 57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7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572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<v:rect id="Rectangle 573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AE2ECE" w:rsidRDefault="00AE2ECE" w:rsidP="00742D20">
                            <w:pPr>
                              <w:pStyle w:val="ab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  <w:t>Диаграмма использования веб-приложения</w:t>
                            </w:r>
                          </w:p>
                        </w:txbxContent>
                      </v:textbox>
                    </v:rect>
                    <v:line id="Line 574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575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576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rect id="Rectangle 577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78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579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580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line id="Line 581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v:rect id="Rectangle 582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AE2ECE" w:rsidRPr="00146D2F" w:rsidRDefault="00AE2ECE" w:rsidP="00AE2ECE">
                            <w:pPr>
                              <w:pStyle w:val="ae"/>
                            </w:pPr>
                            <w:r>
                              <w:t>БГТУ 74121013, 2018</w:t>
                            </w:r>
                          </w:p>
                          <w:p w:rsidR="00E4439E" w:rsidRPr="000C5B2C" w:rsidRDefault="00E4439E" w:rsidP="00E46C17"/>
                          <w:p w:rsidR="00E4439E" w:rsidRPr="000C5B2C" w:rsidRDefault="00E4439E" w:rsidP="00E46C17"/>
                          <w:p w:rsidR="00E4439E" w:rsidRPr="00D01384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583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<v:line id="Line 584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<v:line id="Line 585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<v:line id="Line 586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  <v:group id="Group 587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58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58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590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591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92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593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rect id="Rectangle 594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595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596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597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/v:group>
                  <v:line id="Line 598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9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E4439E" w:rsidRPr="00627B06" w:rsidRDefault="00E4439E" w:rsidP="00627F81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2ECE" w:rsidRPr="00AE2ECE">
        <w:t xml:space="preserve"> </w:t>
      </w:r>
      <w:bookmarkStart w:id="0" w:name="_GoBack"/>
      <w:bookmarkEnd w:id="0"/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164CE"/>
    <w:rsid w:val="000340CC"/>
    <w:rsid w:val="00062E23"/>
    <w:rsid w:val="000A4242"/>
    <w:rsid w:val="000E21C7"/>
    <w:rsid w:val="000F6DA9"/>
    <w:rsid w:val="001002F1"/>
    <w:rsid w:val="001659B3"/>
    <w:rsid w:val="00173F37"/>
    <w:rsid w:val="00177C29"/>
    <w:rsid w:val="00193747"/>
    <w:rsid w:val="001A5EF6"/>
    <w:rsid w:val="001D133A"/>
    <w:rsid w:val="001D45EF"/>
    <w:rsid w:val="001D6B8F"/>
    <w:rsid w:val="002436CA"/>
    <w:rsid w:val="00253C76"/>
    <w:rsid w:val="00276FEA"/>
    <w:rsid w:val="0029152A"/>
    <w:rsid w:val="00291D9C"/>
    <w:rsid w:val="002A56A9"/>
    <w:rsid w:val="002C7C43"/>
    <w:rsid w:val="002D0955"/>
    <w:rsid w:val="002D5C79"/>
    <w:rsid w:val="0034136D"/>
    <w:rsid w:val="00342544"/>
    <w:rsid w:val="00352966"/>
    <w:rsid w:val="00381F6A"/>
    <w:rsid w:val="00406763"/>
    <w:rsid w:val="00414FF1"/>
    <w:rsid w:val="00433E9B"/>
    <w:rsid w:val="00457AFA"/>
    <w:rsid w:val="004829D9"/>
    <w:rsid w:val="0048562E"/>
    <w:rsid w:val="004C5B98"/>
    <w:rsid w:val="004C654D"/>
    <w:rsid w:val="004E20B9"/>
    <w:rsid w:val="00502CE6"/>
    <w:rsid w:val="005259F5"/>
    <w:rsid w:val="00563DB6"/>
    <w:rsid w:val="00572507"/>
    <w:rsid w:val="00577DE7"/>
    <w:rsid w:val="005D27D4"/>
    <w:rsid w:val="005E132E"/>
    <w:rsid w:val="00627B06"/>
    <w:rsid w:val="00627F81"/>
    <w:rsid w:val="006637C3"/>
    <w:rsid w:val="00677847"/>
    <w:rsid w:val="00687F1E"/>
    <w:rsid w:val="006A3C79"/>
    <w:rsid w:val="00742D20"/>
    <w:rsid w:val="00777C4B"/>
    <w:rsid w:val="007946A9"/>
    <w:rsid w:val="007B519B"/>
    <w:rsid w:val="007B6084"/>
    <w:rsid w:val="007E6A64"/>
    <w:rsid w:val="00881FCF"/>
    <w:rsid w:val="008912AB"/>
    <w:rsid w:val="008C19EB"/>
    <w:rsid w:val="008D786B"/>
    <w:rsid w:val="008F60D7"/>
    <w:rsid w:val="00930667"/>
    <w:rsid w:val="00937430"/>
    <w:rsid w:val="009404E2"/>
    <w:rsid w:val="0094342D"/>
    <w:rsid w:val="00955985"/>
    <w:rsid w:val="009B4F28"/>
    <w:rsid w:val="009B5676"/>
    <w:rsid w:val="009C30B3"/>
    <w:rsid w:val="009C5BB9"/>
    <w:rsid w:val="009E3B15"/>
    <w:rsid w:val="00A11AA8"/>
    <w:rsid w:val="00A15230"/>
    <w:rsid w:val="00A44B16"/>
    <w:rsid w:val="00A63F47"/>
    <w:rsid w:val="00A73D75"/>
    <w:rsid w:val="00AD3598"/>
    <w:rsid w:val="00AE2ECE"/>
    <w:rsid w:val="00B3416D"/>
    <w:rsid w:val="00B477AC"/>
    <w:rsid w:val="00B5241B"/>
    <w:rsid w:val="00B81E43"/>
    <w:rsid w:val="00B830B2"/>
    <w:rsid w:val="00B94635"/>
    <w:rsid w:val="00BA36BD"/>
    <w:rsid w:val="00C17F19"/>
    <w:rsid w:val="00C45C00"/>
    <w:rsid w:val="00C61F85"/>
    <w:rsid w:val="00C87F5E"/>
    <w:rsid w:val="00D01384"/>
    <w:rsid w:val="00D0579D"/>
    <w:rsid w:val="00D17CB3"/>
    <w:rsid w:val="00D362D2"/>
    <w:rsid w:val="00D478B4"/>
    <w:rsid w:val="00D61512"/>
    <w:rsid w:val="00D75B3D"/>
    <w:rsid w:val="00DA5BA0"/>
    <w:rsid w:val="00DB58ED"/>
    <w:rsid w:val="00DE3117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F0508A"/>
    <w:rsid w:val="00F314BD"/>
    <w:rsid w:val="00F46137"/>
    <w:rsid w:val="00F55BD3"/>
    <w:rsid w:val="00F64D04"/>
    <w:rsid w:val="00F7370A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425A-0411-4032-A027-82A82A6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No Spacing"/>
    <w:aliases w:val="Углавой штамп"/>
    <w:link w:val="af"/>
    <w:uiPriority w:val="1"/>
    <w:qFormat/>
    <w:rsid w:val="00AE2ECE"/>
    <w:pPr>
      <w:jc w:val="center"/>
    </w:pPr>
    <w:rPr>
      <w:i/>
      <w:sz w:val="28"/>
      <w:szCs w:val="28"/>
    </w:rPr>
  </w:style>
  <w:style w:type="character" w:customStyle="1" w:styleId="af">
    <w:name w:val="Без интервала Знак"/>
    <w:aliases w:val="Углавой штамп Знак"/>
    <w:link w:val="ae"/>
    <w:uiPriority w:val="1"/>
    <w:rsid w:val="00AE2ECE"/>
    <w:rPr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DA60B-0B73-474C-B4C7-C368B5E6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cp:lastModifiedBy>Гость</cp:lastModifiedBy>
  <cp:revision>2</cp:revision>
  <cp:lastPrinted>2017-06-16T08:43:00Z</cp:lastPrinted>
  <dcterms:created xsi:type="dcterms:W3CDTF">2018-06-04T05:36:00Z</dcterms:created>
  <dcterms:modified xsi:type="dcterms:W3CDTF">2018-06-04T05:36:00Z</dcterms:modified>
</cp:coreProperties>
</file>