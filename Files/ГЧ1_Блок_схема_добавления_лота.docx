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F81" w:rsidRPr="008D786B" w:rsidRDefault="004E5347" w:rsidP="00B061B7">
      <w:pPr>
        <w:pStyle w:val="ab"/>
        <w:jc w:val="left"/>
        <w:rPr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-188595</wp:posOffset>
                </wp:positionV>
                <wp:extent cx="14615795" cy="10168255"/>
                <wp:effectExtent l="0" t="0" r="0" b="0"/>
                <wp:wrapNone/>
                <wp:docPr id="2" name="Group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15795" cy="10168255"/>
                          <a:chOff x="403" y="423"/>
                          <a:chExt cx="23017" cy="16013"/>
                        </a:xfrm>
                      </wpg:grpSpPr>
                      <wpg:grpSp>
                        <wpg:cNvPr id="3" name="Group 533"/>
                        <wpg:cNvGrpSpPr>
                          <a:grpSpLocks/>
                        </wpg:cNvGrpSpPr>
                        <wpg:grpSpPr bwMode="auto">
                          <a:xfrm>
                            <a:off x="403" y="423"/>
                            <a:ext cx="23017" cy="16013"/>
                            <a:chOff x="96" y="96"/>
                            <a:chExt cx="23586" cy="16618"/>
                          </a:xfrm>
                        </wpg:grpSpPr>
                        <wpg:grpSp>
                          <wpg:cNvPr id="4" name="Group 534"/>
                          <wpg:cNvGrpSpPr>
                            <a:grpSpLocks/>
                          </wpg:cNvGrpSpPr>
                          <wpg:grpSpPr bwMode="auto">
                            <a:xfrm>
                              <a:off x="96" y="96"/>
                              <a:ext cx="23586" cy="16618"/>
                              <a:chOff x="96" y="96"/>
                              <a:chExt cx="23586" cy="16618"/>
                            </a:xfrm>
                          </wpg:grpSpPr>
                          <wps:wsp>
                            <wps:cNvPr id="5" name="Rectangle 535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3580" y="-3388"/>
                                <a:ext cx="16618" cy="2358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Line 5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826" y="13608"/>
                                <a:ext cx="1" cy="142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Line 5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273" y="14455"/>
                                <a:ext cx="6402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Line 5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445" y="13615"/>
                                <a:ext cx="1" cy="309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Line 5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863" y="13615"/>
                                <a:ext cx="1" cy="309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5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713" y="13608"/>
                                <a:ext cx="1" cy="310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5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280" y="13615"/>
                                <a:ext cx="1" cy="309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5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6156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5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6439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Rectangle 5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339" y="14756"/>
                                <a:ext cx="458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" name="Rectangle 5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6" y="14756"/>
                                <a:ext cx="571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6" name="Rectangle 5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487" y="14756"/>
                                <a:ext cx="133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7" name="Rectangle 5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896" y="14756"/>
                                <a:ext cx="796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8" name="Rectangle 5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737" y="14756"/>
                                <a:ext cx="519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9" name="Rectangle 5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712" y="15610"/>
                                <a:ext cx="503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7946A9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lang w:val="en-US"/>
                                    </w:rPr>
                                    <w:t>Лист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0" name="Rectangle 5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200" y="15609"/>
                                <a:ext cx="592" cy="2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1" name="Rectangle 5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23" y="13839"/>
                                <a:ext cx="6308" cy="3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362867" w:rsidRDefault="00362867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>ДП</w:t>
                                  </w:r>
                                  <w:r w:rsidR="00E4439E" w:rsidRPr="00627B06"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 xml:space="preserve"> 0</w:t>
                                  </w:r>
                                  <w:r w:rsidR="003F7538"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>1</w:t>
                                  </w:r>
                                  <w:r w:rsidR="00E4439E" w:rsidRPr="00627B06"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>.0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  <w:t>ГЧ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2" name="Line 5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696" y="14738"/>
                                <a:ext cx="2986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5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24" y="15023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5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4738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5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5871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5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5586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7" name="Group 55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5036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28" name="Rectangle 5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Разраб.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29" name="Rectangle 5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439E" w:rsidRPr="00376EE5" w:rsidRDefault="00957FC6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Жигало В.Ю.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0" name="Group 5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5316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31" name="Rectangle 5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Провер.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2" name="Rectangle 5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439E" w:rsidRPr="00627B06" w:rsidRDefault="00957FC6" w:rsidP="00E46C17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Наркевич А.С.</w:t>
                                    </w:r>
                                  </w:p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3" name="Group 5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5596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34" name="Rectangle 5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Т. Контр.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5" name="Rectangle 5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439E" w:rsidRPr="00627B06" w:rsidRDefault="00957FC6" w:rsidP="00E46C17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Наркевич А.С.</w:t>
                                    </w:r>
                                  </w:p>
                                  <w:p w:rsidR="00E4439E" w:rsidRPr="00627B06" w:rsidRDefault="00E4439E" w:rsidP="00E46C17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56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6173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37" name="Rectangle 5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8" name="Rectangle 5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439E" w:rsidRPr="00627B06" w:rsidRDefault="00E4439E" w:rsidP="00E46C17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  <w:t>Жиляк Н.А.</w:t>
                                    </w:r>
                                  </w:p>
                                  <w:p w:rsidR="00E4439E" w:rsidRPr="00627B06" w:rsidRDefault="00E4439E" w:rsidP="00E46C17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9" name="Group 5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6450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40" name="Rectangle 5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  <w:r w:rsidRPr="00627B06"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  <w:t xml:space="preserve"> Утверд.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1" name="Rectangle 5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439E" w:rsidRPr="00627B06" w:rsidRDefault="00C4249F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  <w:t>Пацей Н.В.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2" name="Line 5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682" y="14470"/>
                                <a:ext cx="1" cy="223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Rectangle 5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43" y="14514"/>
                                <a:ext cx="3264" cy="12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D478B4" w:rsidRDefault="00E4439E" w:rsidP="00742D20">
                                  <w:pPr>
                                    <w:pStyle w:val="ab"/>
                                    <w:spacing w:before="240"/>
                                    <w:jc w:val="center"/>
                                    <w:rPr>
                                      <w:rFonts w:ascii="Times New Roman" w:hAnsi="Times New Roman"/>
                                      <w:caps/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  <w:r w:rsidRPr="00D478B4">
                                    <w:rPr>
                                      <w:rFonts w:ascii="Times New Roman" w:hAnsi="Times New Roman"/>
                                      <w:caps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Блок-схема АЛГОРИТМА </w:t>
                                  </w:r>
                                  <w:r w:rsidRPr="00D478B4">
                                    <w:rPr>
                                      <w:rFonts w:ascii="Times New Roman" w:hAnsi="Times New Roman"/>
                                      <w:caps/>
                                      <w:sz w:val="22"/>
                                      <w:szCs w:val="22"/>
                                      <w:lang w:val="ru-RU"/>
                                    </w:rPr>
                                    <w:br/>
                                  </w:r>
                                  <w:r w:rsidR="00957FC6">
                                    <w:rPr>
                                      <w:rFonts w:ascii="Times New Roman" w:hAnsi="Times New Roman"/>
                                      <w:caps/>
                                      <w:sz w:val="22"/>
                                      <w:szCs w:val="22"/>
                                      <w:lang w:val="ru-RU"/>
                                    </w:rPr>
                                    <w:t>Добавления лота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4" name="Line 5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689" y="15589"/>
                                <a:ext cx="2993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5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284" y="15872"/>
                                <a:ext cx="639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5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381" y="14470"/>
                                <a:ext cx="3" cy="111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Rectangle 5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727" y="14478"/>
                                <a:ext cx="76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Лит.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8" name="Rectangle 5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845" y="15610"/>
                                <a:ext cx="76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49" name="Rectangle 5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01" y="15610"/>
                                <a:ext cx="804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0" name="Line 5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966" y="14755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Line 5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249" y="14755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Rectangle 5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727" y="16098"/>
                                <a:ext cx="2910" cy="3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91E7C" w:rsidRPr="00146D2F" w:rsidRDefault="00E4439E" w:rsidP="00191E7C">
                                  <w:pPr>
                                    <w:pStyle w:val="ae"/>
                                  </w:pPr>
                                  <w:r>
                                    <w:t xml:space="preserve"> </w:t>
                                  </w:r>
                                  <w:r w:rsidR="00191E7C">
                                    <w:t>БГТУ 74121013, 2018</w:t>
                                  </w:r>
                                </w:p>
                                <w:p w:rsidR="00E4439E" w:rsidRPr="001362CB" w:rsidRDefault="00E4439E" w:rsidP="00E46C17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lang w:val="ru-RU"/>
                                    </w:rPr>
                                  </w:pPr>
                                </w:p>
                                <w:p w:rsidR="00E4439E" w:rsidRPr="000C5B2C" w:rsidRDefault="00E4439E" w:rsidP="00E46C17"/>
                                <w:p w:rsidR="00E4439E" w:rsidRPr="000C5B2C" w:rsidRDefault="00E4439E" w:rsidP="00E46C17"/>
                                <w:p w:rsidR="00E4439E" w:rsidRPr="00D01384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Cs w:val="2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3" name="Line 5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3604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Line 58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3888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Line 5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4171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" name="Line 5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5305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57" name="Group 58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31" y="15876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58" name="Rectangle 5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9" name="Rectangle 5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4439E" w:rsidRPr="00627B06" w:rsidRDefault="00E4439E" w:rsidP="00627F81">
                                    <w:pPr>
                                      <w:pStyle w:val="ab"/>
                                      <w:rPr>
                                        <w:rFonts w:ascii="Times New Roman" w:hAnsi="Times New Roman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0" name="Line 5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533" y="14462"/>
                                <a:ext cx="3" cy="111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Rectangle 5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83" y="14478"/>
                                <a:ext cx="76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Масса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2" name="Rectangle 5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38" y="14478"/>
                                <a:ext cx="1207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627B06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Масштаб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3" name="Line 5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816" y="15595"/>
                                <a:ext cx="1" cy="27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Rectangle 5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43" y="15933"/>
                                <a:ext cx="3264" cy="7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5" name="Rectangle 5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83" y="15033"/>
                                <a:ext cx="765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6" name="Rectangle 5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38" y="15033"/>
                                <a:ext cx="1207" cy="2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439E" w:rsidRPr="00627B06" w:rsidRDefault="00E4439E" w:rsidP="00627F81">
                                  <w:pPr>
                                    <w:pStyle w:val="ab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7" name="Line 5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16" y="14448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8" name="Line 5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15" y="13599"/>
                              <a:ext cx="1" cy="309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9" name="Text Box 599"/>
                        <wps:cNvSpPr txBox="1">
                          <a:spLocks noChangeArrowheads="1"/>
                        </wps:cNvSpPr>
                        <wps:spPr bwMode="auto">
                          <a:xfrm>
                            <a:off x="20727" y="14608"/>
                            <a:ext cx="286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4439E" w:rsidRPr="00627B06" w:rsidRDefault="00E4439E" w:rsidP="00627F81">
                              <w:pPr>
                                <w:rPr>
                                  <w:i/>
                                  <w:lang w:val="ru-RU"/>
                                </w:rPr>
                              </w:pPr>
                              <w:r w:rsidRPr="00627B06">
                                <w:rPr>
                                  <w:i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4" o:spid="_x0000_s1026" style="position:absolute;margin-left:-15.85pt;margin-top:-14.85pt;width:1150.85pt;height:800.65pt;z-index:2" coordorigin="403,423" coordsize="23017,16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">
                <v:group id="Group 533" o:spid="_x0000_s1027" style="position:absolute;left:403;top:423;width:23017;height:16013" coordorigin="96,96" coordsize="23586,1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534" o:spid="_x0000_s1028" style="position:absolute;left:96;top:96;width:23586;height:16618" coordorigin="96,96" coordsize="23586,1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tangle 535" o:spid="_x0000_s1029" style="position:absolute;left:3580;top:-3388;width:16618;height:2358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" filled="f" strokeweight="2pt"/>
                    <v:line id="Line 536" o:spid="_x0000_s1030" style="position:absolute;visibility:visible;mso-wrap-style:square" from="13826,13608" to="13827,15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  <v:line id="Line 537" o:spid="_x0000_s1031" style="position:absolute;visibility:visible;mso-wrap-style:square" from="17273,14455" to="23675,14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  <v:line id="Line 538" o:spid="_x0000_s1032" style="position:absolute;visibility:visible;mso-wrap-style:square" from="14445,13615" to="14446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  <v:line id="Line 539" o:spid="_x0000_s1033" style="position:absolute;visibility:visible;mso-wrap-style:square" from="15863,13615" to="15864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  <v:line id="Line 540" o:spid="_x0000_s1034" style="position:absolute;visibility:visible;mso-wrap-style:square" from="16713,13608" to="16714,1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  <v:line id="Line 541" o:spid="_x0000_s1035" style="position:absolute;visibility:visible;mso-wrap-style:square" from="17280,13615" to="17281,16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  <v:line id="Line 542" o:spid="_x0000_s1036" style="position:absolute;visibility:visible;mso-wrap-style:square" from="13316,16156" to="17270,16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    <v:line id="Line 543" o:spid="_x0000_s1037" style="position:absolute;visibility:visible;mso-wrap-style:square" from="13316,16439" to="17270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    <v:rect id="Rectangle 544" o:spid="_x0000_s1038" style="position:absolute;left:13339;top:1475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Изм.</w:t>
                            </w:r>
                          </w:p>
                        </w:txbxContent>
                      </v:textbox>
                    </v:rect>
                    <v:rect id="Rectangle 545" o:spid="_x0000_s1039" style="position:absolute;left:13856;top:1475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546" o:spid="_x0000_s1040" style="position:absolute;left:14487;top:1475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v:textbox>
                    </v:rect>
                    <v:rect id="Rectangle 547" o:spid="_x0000_s1041" style="position:absolute;left:15896;top:1475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v:textbox>
                    </v:rect>
                    <v:rect id="Rectangle 548" o:spid="_x0000_s1042" style="position:absolute;left:16737;top:1475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549" o:spid="_x0000_s1043" style="position:absolute;left:20712;top:1561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    <v:textbox inset="1pt,1pt,1pt,1pt">
                        <w:txbxContent>
                          <w:p w:rsidR="00E4439E" w:rsidRPr="007946A9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550" o:spid="_x0000_s1044" style="position:absolute;left:21200;top:1560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551" o:spid="_x0000_s1045" style="position:absolute;left:17323;top:1383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    <v:textbox inset="1pt,1pt,1pt,1pt">
                        <w:txbxContent>
                          <w:p w:rsidR="00E4439E" w:rsidRPr="00362867" w:rsidRDefault="0036286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ДП</w:t>
                            </w:r>
                            <w:r w:rsidR="00E4439E" w:rsidRPr="00627B06">
                              <w:rPr>
                                <w:rFonts w:ascii="Times New Roman" w:hAnsi="Times New Roman"/>
                                <w:lang w:val="ru-RU"/>
                              </w:rPr>
                              <w:t xml:space="preserve"> 0</w:t>
                            </w:r>
                            <w:r w:rsidR="003F7538">
                              <w:rPr>
                                <w:rFonts w:ascii="Times New Roman" w:hAnsi="Times New Roman"/>
                                <w:lang w:val="ru-RU"/>
                              </w:rPr>
                              <w:t>1</w:t>
                            </w:r>
                            <w:r w:rsidR="00E4439E" w:rsidRPr="00627B06">
                              <w:rPr>
                                <w:rFonts w:ascii="Times New Roman" w:hAnsi="Times New Roman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hAnsi="Times New Roman"/>
                                <w:lang w:val="ru-RU"/>
                              </w:rPr>
                              <w:t>ГЧ</w:t>
                            </w:r>
                          </w:p>
                        </w:txbxContent>
                      </v:textbox>
                    </v:rect>
                    <v:line id="Line 552" o:spid="_x0000_s1046" style="position:absolute;visibility:visible;mso-wrap-style:square" from="20696,14738" to="23682,14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  <v:line id="Line 553" o:spid="_x0000_s1047" style="position:absolute;visibility:visible;mso-wrap-style:square" from="13324,15023" to="17278,15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  <v:line id="Line 554" o:spid="_x0000_s1048" style="position:absolute;visibility:visible;mso-wrap-style:square" from="13316,14738" to="17270,14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    <v:line id="Line 555" o:spid="_x0000_s1049" style="position:absolute;visibility:visible;mso-wrap-style:square" from="13316,15871" to="17270,15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  <v:line id="Line 556" o:spid="_x0000_s1050" style="position:absolute;visibility:visible;mso-wrap-style:square" from="13316,15586" to="17270,1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  <v:group id="Group 557" o:spid="_x0000_s1051" style="position:absolute;left:13331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rect id="Rectangle 55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    <v:textbox inset="1pt,1pt,1pt,1pt">
                          <w:txbxContent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v:textbox>
                      </v:rect>
                      <v:rect id="Rectangle 55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    <v:textbox inset="1pt,1pt,1pt,1pt">
                          <w:txbxContent>
                            <w:p w:rsidR="00E4439E" w:rsidRPr="00376EE5" w:rsidRDefault="00957FC6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Жигало В.Ю.</w:t>
                              </w:r>
                            </w:p>
                          </w:txbxContent>
                        </v:textbox>
                      </v:rect>
                    </v:group>
                    <v:group id="Group 560" o:spid="_x0000_s1054" style="position:absolute;left:13331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rect id="Rectangle 56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v:textbox>
                      </v:rect>
                      <v:rect id="Rectangle 56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E4439E" w:rsidRPr="00627B06" w:rsidRDefault="00957FC6" w:rsidP="00E46C1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Наркевич А.С.</w:t>
                              </w:r>
                            </w:p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563" o:spid="_x0000_s1057" style="position:absolute;left:13331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rect id="Rectangle 564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Т. Контр.</w:t>
                              </w:r>
                            </w:p>
                          </w:txbxContent>
                        </v:textbox>
                      </v:rect>
                      <v:rect id="Rectangle 565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    <v:textbox inset="1pt,1pt,1pt,1pt">
                          <w:txbxContent>
                            <w:p w:rsidR="00E4439E" w:rsidRPr="00627B06" w:rsidRDefault="00957FC6" w:rsidP="00E46C1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Наркевич А.С.</w:t>
                              </w:r>
                            </w:p>
                            <w:p w:rsidR="00E4439E" w:rsidRPr="00627B06" w:rsidRDefault="00E4439E" w:rsidP="00E46C1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566" o:spid="_x0000_s1060" style="position:absolute;left:13331;top:1617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rect id="Rectangle 567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    <v:textbox inset="1pt,1pt,1pt,1pt">
                          <w:txbxContent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v:textbox>
                      </v:rect>
                      <v:rect id="Rectangle 568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    <v:textbox inset="1pt,1pt,1pt,1pt">
                          <w:txbxContent>
                            <w:p w:rsidR="00E4439E" w:rsidRPr="00627B06" w:rsidRDefault="00E4439E" w:rsidP="00E46C1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Жиляк Н.А.</w:t>
                              </w:r>
                            </w:p>
                            <w:p w:rsidR="00E4439E" w:rsidRPr="00627B06" w:rsidRDefault="00E4439E" w:rsidP="00E46C1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569" o:spid="_x0000_s1063" style="position:absolute;left:13331;top:1645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rect id="Rectangle 570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    <v:textbox inset="1pt,1pt,1pt,1pt">
                          <w:txbxContent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27B06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v:textbox>
                      </v:rect>
                      <v:rect id="Rectangle 571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    <v:textbox inset="1pt,1pt,1pt,1pt">
                          <w:txbxContent>
                            <w:p w:rsidR="00E4439E" w:rsidRPr="00627B06" w:rsidRDefault="00C4249F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Пацей Н.В.</w:t>
                              </w:r>
                            </w:p>
                          </w:txbxContent>
                        </v:textbox>
                      </v:rect>
                    </v:group>
                    <v:line id="Line 572" o:spid="_x0000_s1066" style="position:absolute;visibility:visible;mso-wrap-style:square" from="20682,14470" to="20683,16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    <v:rect id="Rectangle 573" o:spid="_x0000_s1067" style="position:absolute;left:17343;top:1451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E4439E" w:rsidRPr="00D478B4" w:rsidRDefault="00E4439E" w:rsidP="00742D20">
                            <w:pPr>
                              <w:pStyle w:val="ab"/>
                              <w:spacing w:before="240"/>
                              <w:jc w:val="center"/>
                              <w:rPr>
                                <w:rFonts w:ascii="Times New Roman" w:hAnsi="Times New Roman"/>
                                <w:caps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D478B4">
                              <w:rPr>
                                <w:rFonts w:ascii="Times New Roman" w:hAnsi="Times New Roman"/>
                                <w:caps/>
                                <w:sz w:val="22"/>
                                <w:szCs w:val="22"/>
                                <w:lang w:val="ru-RU"/>
                              </w:rPr>
                              <w:t xml:space="preserve">Блок-схема АЛГОРИТМА </w:t>
                            </w:r>
                            <w:r w:rsidRPr="00D478B4">
                              <w:rPr>
                                <w:rFonts w:ascii="Times New Roman" w:hAnsi="Times New Roman"/>
                                <w:caps/>
                                <w:sz w:val="22"/>
                                <w:szCs w:val="22"/>
                                <w:lang w:val="ru-RU"/>
                              </w:rPr>
                              <w:br/>
                            </w:r>
                            <w:r w:rsidR="00957FC6">
                              <w:rPr>
                                <w:rFonts w:ascii="Times New Roman" w:hAnsi="Times New Roman"/>
                                <w:caps/>
                                <w:sz w:val="22"/>
                                <w:szCs w:val="22"/>
                                <w:lang w:val="ru-RU"/>
                              </w:rPr>
                              <w:t>Добавления лота</w:t>
                            </w:r>
                          </w:p>
                        </w:txbxContent>
                      </v:textbox>
                    </v:rect>
                    <v:line id="Line 574" o:spid="_x0000_s1068" style="position:absolute;visibility:visible;mso-wrap-style:square" from="20689,15589" to="23682,15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    <v:line id="Line 575" o:spid="_x0000_s1069" style="position:absolute;visibility:visible;mso-wrap-style:square" from="17284,15872" to="23681,15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    <v:line id="Line 576" o:spid="_x0000_s1070" style="position:absolute;visibility:visible;mso-wrap-style:square" from="22381,14470" to="22384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    <v:rect id="Rectangle 577" o:spid="_x0000_s1071" style="position:absolute;left:20727;top:1447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Лит.</w:t>
                            </w:r>
                          </w:p>
                        </w:txbxContent>
                      </v:textbox>
                    </v:rect>
                    <v:rect id="Rectangle 578" o:spid="_x0000_s1072" style="position:absolute;left:21845;top:1561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v:textbox>
                    </v:rect>
                    <v:rect id="Rectangle 579" o:spid="_x0000_s1073" style="position:absolute;left:22601;top:1561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line id="Line 580" o:spid="_x0000_s1074" style="position:absolute;visibility:visible;mso-wrap-style:square" from="20966,14755" to="20967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    <v:line id="Line 581" o:spid="_x0000_s1075" style="position:absolute;visibility:visible;mso-wrap-style:square" from="21249,14755" to="21250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    <v:rect id="Rectangle 582" o:spid="_x0000_s1076" style="position:absolute;left:20727;top:1609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191E7C" w:rsidRPr="00146D2F" w:rsidRDefault="00E4439E" w:rsidP="00191E7C">
                            <w:pPr>
                              <w:pStyle w:val="ae"/>
                            </w:pPr>
                            <w:r>
                              <w:t xml:space="preserve"> </w:t>
                            </w:r>
                            <w:r w:rsidR="00191E7C">
                              <w:t>БГТУ 74121013, 2018</w:t>
                            </w:r>
                          </w:p>
                          <w:p w:rsidR="00E4439E" w:rsidRPr="001362CB" w:rsidRDefault="00E4439E" w:rsidP="00E46C17">
                            <w:pPr>
                              <w:pStyle w:val="ab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</w:p>
                          <w:p w:rsidR="00E4439E" w:rsidRPr="000C5B2C" w:rsidRDefault="00E4439E" w:rsidP="00E46C17"/>
                          <w:p w:rsidR="00E4439E" w:rsidRPr="000C5B2C" w:rsidRDefault="00E4439E" w:rsidP="00E46C17"/>
                          <w:p w:rsidR="00E4439E" w:rsidRPr="00D01384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583" o:spid="_x0000_s1077" style="position:absolute;visibility:visible;mso-wrap-style:square" from="13316,13604" to="23675,13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    <v:line id="Line 584" o:spid="_x0000_s1078" style="position:absolute;visibility:visible;mso-wrap-style:square" from="13316,13888" to="17270,13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      <v:line id="Line 585" o:spid="_x0000_s1079" style="position:absolute;visibility:visible;mso-wrap-style:square" from="13316,14171" to="17270,14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/wQwwAAANsAAAAPAAAAZHJzL2Rvd25yZXYueG1sRI/dagIx&#10;FITvC75DOIJ3Naug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S0P8EMMAAADbAAAADwAA&#10;AAAAAAAAAAAAAAAHAgAAZHJzL2Rvd25yZXYueG1sUEsFBgAAAAADAAMAtwAAAPcCAAAAAA==&#10;" strokeweight="1pt"/>
                    <v:line id="Line 586" o:spid="_x0000_s1080" style="position:absolute;visibility:visible;mso-wrap-style:square" from="13316,15305" to="17270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      <v:group id="Group 587" o:spid="_x0000_s1081" style="position:absolute;left:13331;top:1587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v:rect id="Rectangle 58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    <v:textbox inset="1pt,1pt,1pt,1pt">
                          <w:txbxContent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Rectangle 58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E4439E" w:rsidRPr="00627B06" w:rsidRDefault="00E4439E" w:rsidP="00627F81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590" o:spid="_x0000_s1084" style="position:absolute;visibility:visible;mso-wrap-style:square" from="21533,14462" to="21536,1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  <v:rect id="Rectangle 591" o:spid="_x0000_s1085" style="position:absolute;left:21583;top:1447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Масса</w:t>
                            </w:r>
                          </w:p>
                        </w:txbxContent>
                      </v:textbox>
                    </v:rect>
                    <v:rect id="Rectangle 592" o:spid="_x0000_s1086" style="position:absolute;left:22438;top:1447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v:textbox>
                    </v:rect>
                    <v:line id="Line 593" o:spid="_x0000_s1087" style="position:absolute;visibility:visible;mso-wrap-style:square" from="21816,15595" to="21817,15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  <v:rect id="Rectangle 594" o:spid="_x0000_s1088" style="position:absolute;left:17343;top:1593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rect id="Rectangle 595" o:spid="_x0000_s1089" style="position:absolute;left:21583;top:1503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rect id="Rectangle 596" o:spid="_x0000_s1090" style="position:absolute;left:22438;top:1503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E4439E" w:rsidRPr="00627B06" w:rsidRDefault="00E4439E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  <v:line id="Line 597" o:spid="_x0000_s1091" style="position:absolute;visibility:visible;mso-wrap-style:square" from="13316,14448" to="17270,14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  </v:group>
                  <v:line id="Line 598" o:spid="_x0000_s1092" style="position:absolute;visibility:visible;mso-wrap-style:square" from="13315,13599" to="13316,16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9" o:spid="_x0000_s1093" type="#_x0000_t202" style="position:absolute;left:20727;top:14608;width:286;height: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>
                    <w:txbxContent>
                      <w:p w:rsidR="00E4439E" w:rsidRPr="00627B06" w:rsidRDefault="00E4439E" w:rsidP="00627F81">
                        <w:pPr>
                          <w:rPr>
                            <w:i/>
                            <w:lang w:val="ru-RU"/>
                          </w:rPr>
                        </w:pPr>
                        <w:r w:rsidRPr="00627B06">
                          <w:rPr>
                            <w:i/>
                            <w:lang w:val="ru-RU"/>
                          </w:rPr>
                          <w:t>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62867">
        <w:object w:dxaOrig="19740" w:dyaOrig="15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987pt;height:757.5pt" o:ole="">
            <v:imagedata r:id="rId5" o:title=""/>
          </v:shape>
          <o:OLEObject Type="Embed" ProgID="Visio.Drawing.15" ShapeID="_x0000_i1032" DrawAspect="Content" ObjectID="_1589858304" r:id="rId6"/>
        </w:object>
      </w:r>
      <w:bookmarkStart w:id="0" w:name="_GoBack"/>
      <w:bookmarkEnd w:id="0"/>
    </w:p>
    <w:sectPr w:rsidR="00627F81" w:rsidRPr="008D786B" w:rsidSect="00E01A92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159FC"/>
    <w:rsid w:val="000309C3"/>
    <w:rsid w:val="00062E23"/>
    <w:rsid w:val="000A4242"/>
    <w:rsid w:val="000E21C7"/>
    <w:rsid w:val="000E508B"/>
    <w:rsid w:val="001002F1"/>
    <w:rsid w:val="001659B3"/>
    <w:rsid w:val="00173F37"/>
    <w:rsid w:val="00177C29"/>
    <w:rsid w:val="00191E7C"/>
    <w:rsid w:val="00193747"/>
    <w:rsid w:val="001A5EF6"/>
    <w:rsid w:val="001D133A"/>
    <w:rsid w:val="001D45EF"/>
    <w:rsid w:val="001D6B8F"/>
    <w:rsid w:val="002436CA"/>
    <w:rsid w:val="00253C76"/>
    <w:rsid w:val="00276FEA"/>
    <w:rsid w:val="0029152A"/>
    <w:rsid w:val="00291D9C"/>
    <w:rsid w:val="002A01C9"/>
    <w:rsid w:val="002A56A9"/>
    <w:rsid w:val="002C7C43"/>
    <w:rsid w:val="002D0955"/>
    <w:rsid w:val="003254C7"/>
    <w:rsid w:val="0034136D"/>
    <w:rsid w:val="00342544"/>
    <w:rsid w:val="00352966"/>
    <w:rsid w:val="00362867"/>
    <w:rsid w:val="00376EE5"/>
    <w:rsid w:val="003F7538"/>
    <w:rsid w:val="00433E9B"/>
    <w:rsid w:val="00457AFA"/>
    <w:rsid w:val="004829D9"/>
    <w:rsid w:val="0048562E"/>
    <w:rsid w:val="004C5B98"/>
    <w:rsid w:val="004C654D"/>
    <w:rsid w:val="004E20B9"/>
    <w:rsid w:val="004E5347"/>
    <w:rsid w:val="00502CE6"/>
    <w:rsid w:val="005259F5"/>
    <w:rsid w:val="00572507"/>
    <w:rsid w:val="00577DE7"/>
    <w:rsid w:val="005D27D4"/>
    <w:rsid w:val="005E132E"/>
    <w:rsid w:val="00620C78"/>
    <w:rsid w:val="006263F4"/>
    <w:rsid w:val="00627B06"/>
    <w:rsid w:val="00627F81"/>
    <w:rsid w:val="006637C3"/>
    <w:rsid w:val="00677847"/>
    <w:rsid w:val="00687F1E"/>
    <w:rsid w:val="006901C6"/>
    <w:rsid w:val="006A3C79"/>
    <w:rsid w:val="006D413F"/>
    <w:rsid w:val="00742D20"/>
    <w:rsid w:val="00777C4B"/>
    <w:rsid w:val="007946A9"/>
    <w:rsid w:val="007B519B"/>
    <w:rsid w:val="007B6084"/>
    <w:rsid w:val="007E6A64"/>
    <w:rsid w:val="00881FCF"/>
    <w:rsid w:val="008912AB"/>
    <w:rsid w:val="008A2362"/>
    <w:rsid w:val="008A2620"/>
    <w:rsid w:val="008C0A9B"/>
    <w:rsid w:val="008D786B"/>
    <w:rsid w:val="00930667"/>
    <w:rsid w:val="00937430"/>
    <w:rsid w:val="009404E2"/>
    <w:rsid w:val="00943D38"/>
    <w:rsid w:val="00955985"/>
    <w:rsid w:val="00957FC6"/>
    <w:rsid w:val="00972E06"/>
    <w:rsid w:val="009B4F28"/>
    <w:rsid w:val="009B5676"/>
    <w:rsid w:val="009C30B3"/>
    <w:rsid w:val="009E3B15"/>
    <w:rsid w:val="00A11AA8"/>
    <w:rsid w:val="00A15230"/>
    <w:rsid w:val="00A44B16"/>
    <w:rsid w:val="00A63F47"/>
    <w:rsid w:val="00A73D75"/>
    <w:rsid w:val="00B061B7"/>
    <w:rsid w:val="00B3416D"/>
    <w:rsid w:val="00B477AC"/>
    <w:rsid w:val="00B5241B"/>
    <w:rsid w:val="00B54BF6"/>
    <w:rsid w:val="00B81E43"/>
    <w:rsid w:val="00B830B2"/>
    <w:rsid w:val="00B94635"/>
    <w:rsid w:val="00BA36BD"/>
    <w:rsid w:val="00C17F19"/>
    <w:rsid w:val="00C4249F"/>
    <w:rsid w:val="00C45C00"/>
    <w:rsid w:val="00C61F85"/>
    <w:rsid w:val="00C87F5E"/>
    <w:rsid w:val="00D01384"/>
    <w:rsid w:val="00D0579D"/>
    <w:rsid w:val="00D17CB3"/>
    <w:rsid w:val="00D328B8"/>
    <w:rsid w:val="00D362D2"/>
    <w:rsid w:val="00D478B4"/>
    <w:rsid w:val="00D5304C"/>
    <w:rsid w:val="00D61512"/>
    <w:rsid w:val="00D75B3D"/>
    <w:rsid w:val="00DA5BA0"/>
    <w:rsid w:val="00DB58ED"/>
    <w:rsid w:val="00DE3117"/>
    <w:rsid w:val="00DE3156"/>
    <w:rsid w:val="00E01A92"/>
    <w:rsid w:val="00E05361"/>
    <w:rsid w:val="00E06A6A"/>
    <w:rsid w:val="00E26F9F"/>
    <w:rsid w:val="00E4439E"/>
    <w:rsid w:val="00E46C17"/>
    <w:rsid w:val="00E4797E"/>
    <w:rsid w:val="00E47FD3"/>
    <w:rsid w:val="00E55FC3"/>
    <w:rsid w:val="00E978E5"/>
    <w:rsid w:val="00F0508A"/>
    <w:rsid w:val="00F314BD"/>
    <w:rsid w:val="00F46137"/>
    <w:rsid w:val="00F7370A"/>
    <w:rsid w:val="00F91F26"/>
    <w:rsid w:val="00FA2F23"/>
    <w:rsid w:val="00FA34B4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EBC22B"/>
  <w15:chartTrackingRefBased/>
  <w15:docId w15:val="{B37F7012-8FA8-461C-8A96-B4501C60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customStyle="1" w:styleId="ac">
    <w:name w:val="Листинг программы"/>
    <w:pPr>
      <w:suppressAutoHyphens/>
    </w:pPr>
    <w:rPr>
      <w:noProof/>
    </w:rPr>
  </w:style>
  <w:style w:type="paragraph" w:styleId="ad">
    <w:name w:val="annotation text"/>
    <w:basedOn w:val="a"/>
    <w:semiHidden/>
    <w:rPr>
      <w:rFonts w:ascii="Journal" w:hAnsi="Journal"/>
      <w:sz w:val="24"/>
    </w:rPr>
  </w:style>
  <w:style w:type="paragraph" w:styleId="ae">
    <w:name w:val="No Spacing"/>
    <w:aliases w:val="Углавой штамп"/>
    <w:link w:val="af"/>
    <w:uiPriority w:val="1"/>
    <w:qFormat/>
    <w:rsid w:val="00191E7C"/>
    <w:pPr>
      <w:jc w:val="center"/>
    </w:pPr>
    <w:rPr>
      <w:i/>
      <w:sz w:val="28"/>
      <w:szCs w:val="28"/>
    </w:rPr>
  </w:style>
  <w:style w:type="character" w:customStyle="1" w:styleId="af">
    <w:name w:val="Без интервала Знак"/>
    <w:aliases w:val="Углавой штамп Знак"/>
    <w:link w:val="ae"/>
    <w:uiPriority w:val="1"/>
    <w:rsid w:val="00191E7C"/>
    <w:rPr>
      <w:i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27151-A587-480D-9613-981C2A844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25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Zhyhala</dc:creator>
  <cp:keywords/>
  <cp:lastModifiedBy>Гость</cp:lastModifiedBy>
  <cp:revision>4</cp:revision>
  <cp:lastPrinted>2017-06-16T08:43:00Z</cp:lastPrinted>
  <dcterms:created xsi:type="dcterms:W3CDTF">2018-06-03T13:20:00Z</dcterms:created>
  <dcterms:modified xsi:type="dcterms:W3CDTF">2018-06-07T03:24:00Z</dcterms:modified>
</cp:coreProperties>
</file>